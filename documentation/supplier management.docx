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5F4" w:rsidRDefault="00400EB5">
      <w:pPr>
        <w:rPr>
          <w:lang w:val="en-US"/>
        </w:rPr>
      </w:pPr>
      <w:r>
        <w:rPr>
          <w:lang w:val="en-US"/>
        </w:rPr>
        <w:t>Supplier management</w:t>
      </w:r>
    </w:p>
    <w:p w:rsidR="004A551F" w:rsidRDefault="00274AAB" w:rsidP="00D775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4A551F">
        <w:rPr>
          <w:lang w:val="en-US"/>
        </w:rPr>
        <w:t>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</w:t>
      </w:r>
      <w:r w:rsidR="00280313">
        <w:rPr>
          <w:lang w:val="en-US"/>
        </w:rPr>
        <w:t>,</w:t>
      </w:r>
      <w:r>
        <w:rPr>
          <w:lang w:val="en-US"/>
        </w:rPr>
        <w:t xml:space="preserve"> primary key</w:t>
      </w:r>
    </w:p>
    <w:p w:rsidR="000B43CF" w:rsidRDefault="000B43CF" w:rsidP="00D775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  <w:bookmarkStart w:id="0" w:name="_GoBack"/>
      <w:bookmarkEnd w:id="0"/>
    </w:p>
    <w:p w:rsidR="00D775A0" w:rsidRDefault="00763AA9" w:rsidP="00D775A0">
      <w:pPr>
        <w:pStyle w:val="ListParagraph"/>
        <w:numPr>
          <w:ilvl w:val="0"/>
          <w:numId w:val="1"/>
        </w:numPr>
        <w:rPr>
          <w:lang w:val="en-US"/>
        </w:rPr>
      </w:pPr>
      <w:r w:rsidRPr="00D775A0">
        <w:rPr>
          <w:lang w:val="en-US"/>
        </w:rPr>
        <w:t>company</w:t>
      </w:r>
    </w:p>
    <w:p w:rsidR="00ED0CC5" w:rsidRPr="00BD7589" w:rsidRDefault="00ED0CC5" w:rsidP="00BD7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:rsidR="00D775A0" w:rsidRDefault="006B0D0D" w:rsidP="00D775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telephone</w:t>
      </w:r>
    </w:p>
    <w:p w:rsidR="0091254A" w:rsidRPr="0091254A" w:rsidRDefault="0091254A" w:rsidP="0091254A">
      <w:pPr>
        <w:rPr>
          <w:lang w:val="en-US"/>
        </w:rPr>
      </w:pPr>
    </w:p>
    <w:p w:rsidR="006B20B0" w:rsidRPr="00400EB5" w:rsidRDefault="006B20B0">
      <w:pPr>
        <w:rPr>
          <w:lang w:val="en-US"/>
        </w:rPr>
      </w:pPr>
    </w:p>
    <w:sectPr w:rsidR="006B20B0" w:rsidRPr="00400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715A"/>
    <w:multiLevelType w:val="hybridMultilevel"/>
    <w:tmpl w:val="996EB53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26"/>
    <w:rsid w:val="000515F4"/>
    <w:rsid w:val="00090D74"/>
    <w:rsid w:val="00092BB6"/>
    <w:rsid w:val="000B43CF"/>
    <w:rsid w:val="000D5EB5"/>
    <w:rsid w:val="002014D8"/>
    <w:rsid w:val="00274AAB"/>
    <w:rsid w:val="00280313"/>
    <w:rsid w:val="00400EB5"/>
    <w:rsid w:val="00446F26"/>
    <w:rsid w:val="0048198E"/>
    <w:rsid w:val="004A4D26"/>
    <w:rsid w:val="004A551F"/>
    <w:rsid w:val="00605AA0"/>
    <w:rsid w:val="006B0D0D"/>
    <w:rsid w:val="006B20B0"/>
    <w:rsid w:val="006C376B"/>
    <w:rsid w:val="00751C34"/>
    <w:rsid w:val="00763AA9"/>
    <w:rsid w:val="007D56BF"/>
    <w:rsid w:val="00887330"/>
    <w:rsid w:val="00897275"/>
    <w:rsid w:val="008F7117"/>
    <w:rsid w:val="0091254A"/>
    <w:rsid w:val="00A161CF"/>
    <w:rsid w:val="00BD0A97"/>
    <w:rsid w:val="00BD7589"/>
    <w:rsid w:val="00CF266E"/>
    <w:rsid w:val="00D775A0"/>
    <w:rsid w:val="00E55E15"/>
    <w:rsid w:val="00ED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74B063BF.dotm</Template>
  <TotalTime>56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56</cp:revision>
  <dcterms:created xsi:type="dcterms:W3CDTF">2015-03-23T19:18:00Z</dcterms:created>
  <dcterms:modified xsi:type="dcterms:W3CDTF">2015-03-23T20:14:00Z</dcterms:modified>
</cp:coreProperties>
</file>